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FEA0" w14:textId="49F6A4F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3CA6FE8A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6D7FD9BC" w14:textId="77777777" w:rsidR="005C6D45" w:rsidRPr="005A71B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026C63" w:rsidRPr="00026C63">
        <w:rPr>
          <w:lang w:bidi="ru-RU"/>
        </w:rPr>
        <w:t>4</w:t>
      </w:r>
      <w:r>
        <w:rPr>
          <w:lang w:bidi="ru-RU"/>
        </w:rPr>
        <w:t xml:space="preserve">. </w:t>
      </w:r>
      <w:r w:rsidR="00B24036">
        <w:rPr>
          <w:lang w:bidi="ru-RU"/>
        </w:rPr>
        <w:t xml:space="preserve">Графы. </w:t>
      </w:r>
      <w:r w:rsidR="005A71B6" w:rsidRPr="005A71B6">
        <w:rPr>
          <w:lang w:bidi="ru-RU"/>
        </w:rPr>
        <w:t>Алгоритм Флойда-</w:t>
      </w:r>
      <w:proofErr w:type="spellStart"/>
      <w:r w:rsidR="005A71B6">
        <w:rPr>
          <w:lang w:bidi="ru-RU"/>
        </w:rPr>
        <w:t>Уоршелла</w:t>
      </w:r>
      <w:proofErr w:type="spellEnd"/>
    </w:p>
    <w:p w14:paraId="5CD0E6D3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55340B49" w14:textId="77777777" w:rsidR="008451C3" w:rsidRDefault="0013278B" w:rsidP="00385BD4">
      <w:pPr>
        <w:pStyle w:val="affff6"/>
        <w:numPr>
          <w:ilvl w:val="0"/>
          <w:numId w:val="37"/>
        </w:numPr>
        <w:jc w:val="both"/>
        <w:rPr>
          <w:lang w:bidi="ru-RU"/>
        </w:rPr>
      </w:pPr>
      <w:r w:rsidRPr="005A71B6">
        <w:rPr>
          <w:sz w:val="24"/>
          <w:szCs w:val="24"/>
          <w:lang w:bidi="ru-RU"/>
        </w:rPr>
        <w:t xml:space="preserve">Разработать приложение, </w:t>
      </w:r>
      <w:r w:rsidR="005A71B6">
        <w:rPr>
          <w:sz w:val="24"/>
          <w:szCs w:val="24"/>
          <w:lang w:bidi="ru-RU"/>
        </w:rPr>
        <w:t xml:space="preserve">для нахождения </w:t>
      </w:r>
      <w:r w:rsidR="005A71B6" w:rsidRPr="005A71B6">
        <w:rPr>
          <w:sz w:val="24"/>
          <w:szCs w:val="24"/>
          <w:lang w:bidi="ru-RU"/>
        </w:rPr>
        <w:t>все</w:t>
      </w:r>
      <w:r w:rsidR="005A71B6">
        <w:rPr>
          <w:sz w:val="24"/>
          <w:szCs w:val="24"/>
          <w:lang w:bidi="ru-RU"/>
        </w:rPr>
        <w:t>х</w:t>
      </w:r>
      <w:r w:rsidR="005A71B6" w:rsidRPr="005A71B6">
        <w:rPr>
          <w:sz w:val="24"/>
          <w:szCs w:val="24"/>
          <w:lang w:bidi="ru-RU"/>
        </w:rPr>
        <w:t xml:space="preserve"> кратчайшие пути в орграфе, используя алгоритм Флойда</w:t>
      </w:r>
      <w:r w:rsidR="005A71B6">
        <w:rPr>
          <w:sz w:val="24"/>
          <w:szCs w:val="24"/>
          <w:lang w:bidi="ru-RU"/>
        </w:rPr>
        <w:t>-</w:t>
      </w:r>
      <w:proofErr w:type="spellStart"/>
      <w:r w:rsidR="005A71B6">
        <w:rPr>
          <w:sz w:val="24"/>
          <w:szCs w:val="24"/>
          <w:lang w:bidi="ru-RU"/>
        </w:rPr>
        <w:t>Уоршелла</w:t>
      </w:r>
      <w:proofErr w:type="spellEnd"/>
      <w:r w:rsidR="005A71B6">
        <w:rPr>
          <w:sz w:val="24"/>
          <w:szCs w:val="24"/>
          <w:lang w:bidi="ru-RU"/>
        </w:rPr>
        <w:t>.</w:t>
      </w:r>
    </w:p>
    <w:p w14:paraId="48A1D92B" w14:textId="77777777" w:rsidR="008451C3" w:rsidRDefault="005A71B6" w:rsidP="005A71B6">
      <w:pPr>
        <w:jc w:val="center"/>
        <w:rPr>
          <w:lang w:bidi="ru-RU"/>
        </w:rPr>
      </w:pPr>
      <w:r>
        <w:rPr>
          <w:noProof/>
        </w:rPr>
        <w:drawing>
          <wp:inline distT="0" distB="0" distL="0" distR="0" wp14:anchorId="61B4693C" wp14:editId="61360A92">
            <wp:extent cx="4436110" cy="320986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390" cy="32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24CF" w14:textId="77777777" w:rsidR="00A71C08" w:rsidRDefault="00A71C08" w:rsidP="00A71C08">
      <w:pPr>
        <w:ind w:left="360"/>
        <w:rPr>
          <w:lang w:val="ro-RO" w:bidi="ru-RU"/>
        </w:rPr>
      </w:pPr>
    </w:p>
    <w:p w14:paraId="3A31D90A" w14:textId="77777777" w:rsidR="00A71C08" w:rsidRPr="00A71C08" w:rsidRDefault="00A71C08" w:rsidP="00A71C08">
      <w:pPr>
        <w:ind w:left="360"/>
        <w:rPr>
          <w:lang w:val="ro-RO" w:bidi="ru-RU"/>
        </w:rPr>
      </w:pPr>
      <w:r w:rsidRPr="00A71C08">
        <w:rPr>
          <w:lang w:val="ro-RO" w:bidi="ru-RU"/>
        </w:rPr>
        <w:t>Строим матрицу  D</w:t>
      </w:r>
      <w:r w:rsidRPr="00A71C08">
        <w:rPr>
          <w:vertAlign w:val="subscript"/>
          <w:lang w:val="ro-RO" w:bidi="ru-RU"/>
        </w:rPr>
        <w:t>0</w:t>
      </w:r>
      <w:r w:rsidRPr="00A71C08">
        <w:rPr>
          <w:lang w:val="ro-RO" w:bidi="ru-RU"/>
        </w:rPr>
        <w:t xml:space="preserve"> = C  (матрица кратчайших путей между вершинами без промежуточных вершин).</w:t>
      </w:r>
    </w:p>
    <w:p w14:paraId="2560252F" w14:textId="77777777" w:rsidR="00E81455" w:rsidRDefault="005A71B6" w:rsidP="00947BE4">
      <w:pPr>
        <w:rPr>
          <w:lang w:val="ro-RO" w:bidi="ru-RU"/>
        </w:rPr>
      </w:pPr>
      <w:r>
        <w:rPr>
          <w:noProof/>
        </w:rPr>
        <w:lastRenderedPageBreak/>
        <w:drawing>
          <wp:inline distT="0" distB="0" distL="0" distR="0" wp14:anchorId="714072D4" wp14:editId="50822F84">
            <wp:extent cx="4714875" cy="36429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57" r="17737"/>
                    <a:stretch/>
                  </pic:blipFill>
                  <pic:spPr bwMode="auto">
                    <a:xfrm>
                      <a:off x="0" y="0"/>
                      <a:ext cx="4714875" cy="364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F39AA" w14:textId="77777777" w:rsidR="00A71C08" w:rsidRDefault="00A71C08" w:rsidP="00947BE4">
      <w:pPr>
        <w:rPr>
          <w:lang w:val="ro-RO" w:bidi="ru-RU"/>
        </w:rPr>
      </w:pPr>
    </w:p>
    <w:p w14:paraId="4FD4146F" w14:textId="77777777" w:rsidR="00A71C08" w:rsidRDefault="00A71C08">
      <w:pPr>
        <w:rPr>
          <w:lang w:bidi="ru-RU"/>
        </w:rPr>
      </w:pPr>
      <w:r>
        <w:rPr>
          <w:lang w:bidi="ru-RU"/>
        </w:rPr>
        <w:t xml:space="preserve">После всех вычислений должны получиться такие </w:t>
      </w:r>
      <w:r w:rsidR="00685F0B">
        <w:rPr>
          <w:lang w:bidi="ru-RU"/>
        </w:rPr>
        <w:t>матрицы:</w:t>
      </w:r>
    </w:p>
    <w:p w14:paraId="1620D2E6" w14:textId="77777777" w:rsidR="00685F0B" w:rsidRPr="00685F0B" w:rsidRDefault="00685F0B">
      <w:pPr>
        <w:rPr>
          <w:lang w:val="en-US" w:bidi="ru-RU"/>
        </w:rPr>
      </w:pPr>
      <w:r>
        <w:rPr>
          <w:lang w:bidi="ru-RU"/>
        </w:rPr>
        <w:t xml:space="preserve">Матрица </w:t>
      </w:r>
      <w:r>
        <w:rPr>
          <w:lang w:val="en-US" w:bidi="ru-RU"/>
        </w:rPr>
        <w:t>D</w:t>
      </w:r>
    </w:p>
    <w:p w14:paraId="04477C9A" w14:textId="77777777" w:rsidR="00685F0B" w:rsidRDefault="00685F0B">
      <w:pPr>
        <w:rPr>
          <w:lang w:bidi="ru-RU"/>
        </w:rPr>
      </w:pPr>
      <w:r>
        <w:rPr>
          <w:noProof/>
        </w:rPr>
        <w:drawing>
          <wp:inline distT="0" distB="0" distL="0" distR="0" wp14:anchorId="2D65C893" wp14:editId="34CC7F47">
            <wp:extent cx="3283688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465" cy="130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D884" w14:textId="77777777" w:rsidR="00685F0B" w:rsidRDefault="00685F0B">
      <w:pPr>
        <w:rPr>
          <w:lang w:val="en-US" w:bidi="ru-RU"/>
        </w:rPr>
      </w:pPr>
      <w:r>
        <w:rPr>
          <w:lang w:bidi="ru-RU"/>
        </w:rPr>
        <w:t xml:space="preserve">Матрица </w:t>
      </w:r>
      <w:r>
        <w:rPr>
          <w:lang w:val="en-US" w:bidi="ru-RU"/>
        </w:rPr>
        <w:t>S</w:t>
      </w:r>
    </w:p>
    <w:p w14:paraId="6E161F1C" w14:textId="162380A2" w:rsidR="00685F0B" w:rsidRDefault="00685F0B">
      <w:pPr>
        <w:rPr>
          <w:lang w:val="en-US" w:bidi="ru-RU"/>
        </w:rPr>
      </w:pPr>
      <w:r>
        <w:rPr>
          <w:noProof/>
        </w:rPr>
        <w:drawing>
          <wp:inline distT="0" distB="0" distL="0" distR="0" wp14:anchorId="243B9266" wp14:editId="1C6C1119">
            <wp:extent cx="3283585" cy="13013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245" cy="13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7C5B" w14:textId="77777777" w:rsidR="00A6130F" w:rsidRDefault="00A6130F" w:rsidP="00A6130F">
      <w:pPr>
        <w:autoSpaceDE w:val="0"/>
        <w:autoSpaceDN w:val="0"/>
        <w:adjustRightInd w:val="0"/>
        <w:spacing w:before="0" w:line="240" w:lineRule="auto"/>
        <w:rPr>
          <w:rFonts w:ascii="JetBrains Mono" w:hAnsi="JetBrains Mono" w:cs="JetBrains Mono"/>
          <w:sz w:val="20"/>
          <w:szCs w:val="20"/>
        </w:rPr>
      </w:pPr>
      <w:r>
        <w:rPr>
          <w:rFonts w:ascii="JetBrains Mono" w:hAnsi="JetBrains Mono" w:cs="JetBrains Mono"/>
          <w:sz w:val="20"/>
          <w:szCs w:val="20"/>
          <w:lang w:val="en-US"/>
        </w:rPr>
        <w:t>1,2,28 1,3,21 1,4,59 1,5,12 1,6,27 2,3,24 2,1,7 2,5,21 2,6,9 3,1,9 3,2,32 3,4,13 3,5,11 4,1,8 4,3,5 4,5,16 5,1,14 5,2,13 5,3,15 5,4,10 5,6,22 6,1,15 6,2,18</w:t>
      </w:r>
    </w:p>
    <w:p w14:paraId="6B0A85B7" w14:textId="77777777" w:rsidR="00A6130F" w:rsidRPr="00685F0B" w:rsidRDefault="00A6130F">
      <w:pPr>
        <w:rPr>
          <w:lang w:val="en-US" w:bidi="ru-RU"/>
        </w:rPr>
      </w:pPr>
    </w:p>
    <w:sectPr w:rsidR="00A6130F" w:rsidRPr="00685F0B" w:rsidSect="00BD0BC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4337C" w14:textId="77777777" w:rsidR="00081FB9" w:rsidRDefault="00081FB9">
      <w:pPr>
        <w:spacing w:line="240" w:lineRule="auto"/>
      </w:pPr>
      <w:r>
        <w:separator/>
      </w:r>
    </w:p>
  </w:endnote>
  <w:endnote w:type="continuationSeparator" w:id="0">
    <w:p w14:paraId="02E1E4B4" w14:textId="77777777" w:rsidR="00081FB9" w:rsidRDefault="00081FB9">
      <w:pPr>
        <w:spacing w:line="240" w:lineRule="auto"/>
      </w:pPr>
      <w:r>
        <w:continuationSeparator/>
      </w:r>
    </w:p>
  </w:endnote>
  <w:endnote w:type="continuationNotice" w:id="1">
    <w:p w14:paraId="0159901E" w14:textId="77777777" w:rsidR="00081FB9" w:rsidRDefault="00081FB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0726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7C60146B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0CFC529F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C71B8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C5945" w14:textId="77777777" w:rsidR="00081FB9" w:rsidRDefault="00081FB9">
      <w:pPr>
        <w:spacing w:line="240" w:lineRule="auto"/>
      </w:pPr>
      <w:r>
        <w:separator/>
      </w:r>
    </w:p>
  </w:footnote>
  <w:footnote w:type="continuationSeparator" w:id="0">
    <w:p w14:paraId="273DFA9D" w14:textId="77777777" w:rsidR="00081FB9" w:rsidRDefault="00081FB9">
      <w:pPr>
        <w:spacing w:line="240" w:lineRule="auto"/>
      </w:pPr>
      <w:r>
        <w:continuationSeparator/>
      </w:r>
    </w:p>
  </w:footnote>
  <w:footnote w:type="continuationNotice" w:id="1">
    <w:p w14:paraId="70F83A0D" w14:textId="77777777" w:rsidR="00081FB9" w:rsidRDefault="00081FB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4BEDC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311CD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9393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81FB9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A71B6"/>
    <w:rsid w:val="005C6D45"/>
    <w:rsid w:val="005D58F7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130F"/>
    <w:rsid w:val="00A65E8A"/>
    <w:rsid w:val="00A71C08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13CA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7E5A-3D65-4838-AAA1-D8586109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2022-09-30T06:56:00Z</dcterms:created>
  <dcterms:modified xsi:type="dcterms:W3CDTF">2022-10-13T11:01:00Z</dcterms:modified>
</cp:coreProperties>
</file>